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31" w:rsidRDefault="001B1E31" w:rsidP="001B1E31">
      <w:pPr>
        <w:pStyle w:val="Articletitle"/>
      </w:pPr>
      <w:r>
        <w:t>Project Plan for Development of a Readmission Risk Monitor Application</w:t>
      </w:r>
    </w:p>
    <w:p w:rsidR="001B1E31" w:rsidRDefault="001B1E31" w:rsidP="001B1E31">
      <w:pPr>
        <w:pStyle w:val="Authornames"/>
      </w:pPr>
      <w:r>
        <w:t>Robert P. Yerex, Ph.D</w:t>
      </w:r>
    </w:p>
    <w:p w:rsidR="001B1E31" w:rsidRDefault="001B1E31" w:rsidP="001B1E31">
      <w:pPr>
        <w:pStyle w:val="Affiliation"/>
      </w:pPr>
      <w:r w:rsidRPr="003B48DE">
        <w:t>UVA Medical Center Accountable Care Organization</w:t>
      </w:r>
    </w:p>
    <w:p w:rsidR="00415677" w:rsidRPr="003B48DE" w:rsidRDefault="00415677" w:rsidP="00415677">
      <w:pPr>
        <w:pStyle w:val="Acknowledgements"/>
      </w:pPr>
      <w:r>
        <w:t>Updated: July 3, 2015</w:t>
      </w:r>
    </w:p>
    <w:p w:rsidR="001B1E31" w:rsidRPr="001C1E5A" w:rsidRDefault="001B1E31" w:rsidP="001B1E31">
      <w:pPr>
        <w:jc w:val="both"/>
        <w:rPr>
          <w:lang w:val="en-US"/>
        </w:rPr>
      </w:pPr>
      <w:r>
        <w:rPr>
          <w:lang w:val="en-US"/>
        </w:rPr>
        <w:pict>
          <v:rect id="_x0000_i1074" style="width:468pt;height:1pt" o:hralign="center" o:hrstd="t" o:hrnoshade="t" o:hr="t" fillcolor="black [3213]" stroked="f"/>
        </w:pict>
      </w:r>
    </w:p>
    <w:p w:rsidR="001B1E31" w:rsidRDefault="001B1E31" w:rsidP="001B1E31">
      <w:r w:rsidRPr="001C1E5A">
        <w:rPr>
          <w:b/>
          <w:lang w:val="en-US"/>
        </w:rPr>
        <w:t>Objectives</w:t>
      </w:r>
      <w:r>
        <w:rPr>
          <w:lang w:val="en-US"/>
        </w:rPr>
        <w:t xml:space="preserve"> </w:t>
      </w:r>
      <w:r>
        <w:t xml:space="preserve">Develop a series of predictive models derived using machine/statistical learning algorithms that target patient readmission probability and timing. Final objective is the deployment of an application through which the </w:t>
      </w:r>
      <w:r>
        <w:t xml:space="preserve">dynamic </w:t>
      </w:r>
      <w:r>
        <w:t xml:space="preserve">predictions </w:t>
      </w:r>
      <w:r>
        <w:t xml:space="preserve">of relative risk of patients discharged within the previous 30 days, </w:t>
      </w:r>
      <w:r>
        <w:t>will be delivered</w:t>
      </w:r>
      <w:r>
        <w:t>. This application, the</w:t>
      </w:r>
      <w:r>
        <w:t xml:space="preserve"> </w:t>
      </w:r>
      <w:r>
        <w:rPr>
          <w:i/>
        </w:rPr>
        <w:t xml:space="preserve">Relative Readmission Risk Monitor </w:t>
      </w:r>
      <w:r>
        <w:t>or R</w:t>
      </w:r>
      <w:r>
        <w:rPr>
          <w:vertAlign w:val="superscript"/>
        </w:rPr>
        <w:t>3</w:t>
      </w:r>
      <w:r>
        <w:t>M (R3M) for short, is designed to assist care coordinators in prioritizing their caseload when dealing with recently discharged patients.</w:t>
      </w:r>
    </w:p>
    <w:p w:rsidR="001B1E31" w:rsidRDefault="001B1E31" w:rsidP="001B1E31">
      <w:pPr>
        <w:jc w:val="both"/>
      </w:pPr>
      <w:r>
        <w:pict>
          <v:rect id="_x0000_i1080" style="width:468pt;height:1pt" o:hralign="center" o:hrstd="t" o:hrnoshade="t" o:hr="t" fillcolor="black [3213]" stroked="f"/>
        </w:pict>
      </w:r>
    </w:p>
    <w:p w:rsidR="001B1E31" w:rsidRPr="001B1E31" w:rsidRDefault="001B1E31" w:rsidP="001B1E31"/>
    <w:p w:rsidR="001B1E31" w:rsidRDefault="001B1E31" w:rsidP="001B1E31">
      <w:pPr>
        <w:pStyle w:val="Heading1"/>
      </w:pPr>
      <w:r>
        <w:t>Model Development</w:t>
      </w:r>
    </w:p>
    <w:p w:rsidR="001B1E31" w:rsidRDefault="001B1E31" w:rsidP="001B1E31">
      <w:r>
        <w:t xml:space="preserve">With the ultimate goal of developing a predictive algorithm targeting 30 day all cause readmission with the ACO patient population, there are three phases planned. </w:t>
      </w:r>
    </w:p>
    <w:p w:rsidR="001B1E31" w:rsidRDefault="001B1E31" w:rsidP="001B1E31">
      <w:pPr>
        <w:pStyle w:val="Heading2"/>
      </w:pPr>
    </w:p>
    <w:p w:rsidR="001B1E31" w:rsidRDefault="001B1E31" w:rsidP="001B1E31">
      <w:pPr>
        <w:pStyle w:val="Heading2"/>
      </w:pPr>
      <w:r>
        <w:t>Deliverables</w:t>
      </w:r>
    </w:p>
    <w:p w:rsidR="001B1E31" w:rsidRDefault="001B1E31" w:rsidP="001B1E31">
      <w:r>
        <w:t>The deliverable from each phase will be a documented model including:</w:t>
      </w:r>
    </w:p>
    <w:p w:rsidR="001B1E31" w:rsidRDefault="001B1E31" w:rsidP="001B1E31">
      <w:pPr>
        <w:pStyle w:val="ListParagraph"/>
        <w:numPr>
          <w:ilvl w:val="0"/>
          <w:numId w:val="40"/>
        </w:numPr>
        <w:spacing w:after="320"/>
      </w:pPr>
      <w:r>
        <w:t>R code for training, testing, and scoring</w:t>
      </w:r>
    </w:p>
    <w:p w:rsidR="001B1E31" w:rsidRDefault="001B1E31" w:rsidP="001B1E31">
      <w:pPr>
        <w:pStyle w:val="ListParagraph"/>
        <w:numPr>
          <w:ilvl w:val="0"/>
          <w:numId w:val="40"/>
        </w:numPr>
        <w:spacing w:after="320"/>
      </w:pPr>
      <w:r>
        <w:t>Description of the data set used</w:t>
      </w:r>
    </w:p>
    <w:p w:rsidR="001B1E31" w:rsidRDefault="001B1E31" w:rsidP="001B1E31">
      <w:pPr>
        <w:pStyle w:val="ListParagraph"/>
        <w:numPr>
          <w:ilvl w:val="0"/>
          <w:numId w:val="40"/>
        </w:numPr>
        <w:spacing w:after="320"/>
      </w:pPr>
      <w:r>
        <w:t>Discussion of each step taken in refining the model including algorithm selection feature creation/selection</w:t>
      </w:r>
    </w:p>
    <w:p w:rsidR="001B1E31" w:rsidRDefault="001B1E31" w:rsidP="001B1E31">
      <w:pPr>
        <w:pStyle w:val="ListParagraph"/>
        <w:numPr>
          <w:ilvl w:val="0"/>
          <w:numId w:val="40"/>
        </w:numPr>
        <w:spacing w:after="320"/>
      </w:pPr>
      <w:r>
        <w:t>Diagnostic metrics measuring model accuracy such as; confusion matrices, specificity and sensitivity measures, cost and risk profiles, etc.</w:t>
      </w:r>
    </w:p>
    <w:p w:rsidR="001B1E31" w:rsidRDefault="001B1E31" w:rsidP="001B1E31">
      <w:pPr>
        <w:pStyle w:val="ListParagraph"/>
        <w:numPr>
          <w:ilvl w:val="0"/>
          <w:numId w:val="40"/>
        </w:numPr>
        <w:spacing w:after="320"/>
      </w:pPr>
      <w:r>
        <w:t>Discussion of potential deployment issues (Phase 3 only)</w:t>
      </w:r>
    </w:p>
    <w:p w:rsidR="001B1E31" w:rsidRDefault="001B1E31" w:rsidP="001B1E31">
      <w:r>
        <w:t>Each phase builds on the practical knowledge gained from the previous phases in terms of algorithm selection, data transformation, metric development, training and testing.</w:t>
      </w:r>
    </w:p>
    <w:p w:rsidR="001B1E31" w:rsidRDefault="001B1E31" w:rsidP="001B1E31">
      <w:pPr>
        <w:pStyle w:val="Heading2"/>
      </w:pPr>
      <w:r>
        <w:t>Phase 1: Stroke Survival</w:t>
      </w:r>
    </w:p>
    <w:p w:rsidR="001B1E31" w:rsidRDefault="001B1E31" w:rsidP="001B1E31">
      <w:r>
        <w:t xml:space="preserve">This phase has been completed and a detailed description can be found in </w:t>
      </w:r>
      <w:r>
        <w:fldChar w:fldCharType="begin"/>
      </w:r>
      <w:r>
        <w:instrText xml:space="preserve"> ADDIN ZOTERO_ITEM CSL_CITATION {"citationID":"1kttjf0s1","properties":{"formattedCitation":"[1]","plainCitation":"[1]"},"citationItems":[{"id":26,"uris":["http://zotero.org/users/1980127/items/V7HHW26R"],"uri":["http://zotero.org/users/1980127/items/V7HHW26R"],"itemData":{"id":26,"type":"report","title":"Predicting Stroke Recurrence","abstract":"Application of statistical learning techniques to the development of predictive algorithms applied to patient outcome data involves a specialized form of time to event modeling due to both right and left censoring of the data. Analytical modeling of this type of data has, for several decades, used some form of Survival Analysis technique [1]. These techniques were developed with an eye towards interpretation and analysis of the effect of various static and time dependent covariates included in the model on the time to the event of interest. Both parametric and non-parametric approaches have been used successfully. The non-parametric techniques, while the easiest to apply, are generally the weakest in terms of interpretation strength and are considered to be overly conservative in most cases. Highly complex parametric, multi-variate, time dependent covariates models have been developed that are much more useful for interpretation. Any of these approaches can be used to build predictive models. However, as with many techniques, a desire for greater interpretability greatly sacrifices predictive accuracy [2]. When the goal is the development of the most accurate predictions possible, regardless of causal interpretability, there are a number of techniques available that can be effectively applied. What follows is an example of applying one such technique, Random Survival Forests to a data set from the Copenhagen Stroke Study.","author":[{"family":"Yerex, Robert Peter","given":""}],"issued":{"date-parts":[["2014",10,16]]}}}],"schema":"https://github.com/citation-style-language/schema/raw/master/csl-citation.json"} </w:instrText>
      </w:r>
      <w:r>
        <w:fldChar w:fldCharType="separate"/>
      </w:r>
      <w:r w:rsidRPr="001B1E31">
        <w:rPr>
          <w:rFonts w:ascii="Calibri" w:hAnsi="Calibri"/>
        </w:rPr>
        <w:t>[1]</w:t>
      </w:r>
      <w:r>
        <w:fldChar w:fldCharType="end"/>
      </w:r>
      <w:r>
        <w:t>. In summary, using data from the Copenhagen Stroke Study, this model targeted patient reoccurrence of stroke and/or mortality. Given the small size of the well curated data set (&lt; 1,000 records), it was possible to carry out the development of this model on a desktop PC running R. All data transformation and manipulation was done within R, after extraction from a standard csv file.</w:t>
      </w:r>
    </w:p>
    <w:p w:rsidR="001B1E31" w:rsidRDefault="001B1E31" w:rsidP="001B1E31">
      <w:pPr>
        <w:pStyle w:val="Heading2"/>
      </w:pPr>
      <w:r>
        <w:lastRenderedPageBreak/>
        <w:t>Phase 2: Diabetes Patient Readmission</w:t>
      </w:r>
    </w:p>
    <w:p w:rsidR="001B1E31" w:rsidRDefault="002A586D" w:rsidP="001B1E31">
      <w:r>
        <w:t xml:space="preserve">This phase is also complete with results published in </w:t>
      </w:r>
      <w:r w:rsidRPr="002A586D">
        <w:rPr>
          <w:rFonts w:ascii="Calibri" w:hAnsi="Calibri"/>
        </w:rPr>
        <w:t>[2]</w:t>
      </w:r>
      <w:r>
        <w:rPr>
          <w:rFonts w:ascii="Calibri" w:hAnsi="Calibri"/>
        </w:rPr>
        <w:t xml:space="preserve">. </w:t>
      </w:r>
      <w:r>
        <w:t>The data set consisted</w:t>
      </w:r>
      <w:r w:rsidR="001B1E31">
        <w:t xml:space="preserve"> of some 70,000 patient records from the </w:t>
      </w:r>
      <w:r w:rsidR="001B1E31">
        <w:rPr>
          <w:i/>
        </w:rPr>
        <w:t>Health Facts</w:t>
      </w:r>
      <w:r w:rsidR="001B1E31">
        <w:t xml:space="preserve"> </w:t>
      </w:r>
      <w:r w:rsidR="001B1E31" w:rsidRPr="00F010CF">
        <w:rPr>
          <w:rStyle w:val="FootnoteReference"/>
        </w:rPr>
        <w:footnoteReference w:id="1"/>
      </w:r>
      <w:r w:rsidR="001B1E31">
        <w:t xml:space="preserve"> database, a national data warehouse of clinical records gathered from US hospitals that use the Cerner Electronic Health Record System. This data set has been used in studies investigating the relationship between clinical indicators and diabetes outcomes/readmissions</w:t>
      </w:r>
      <w:r w:rsidR="001B1E31">
        <w:fldChar w:fldCharType="begin"/>
      </w:r>
      <w:r>
        <w:instrText xml:space="preserve"> ADDIN ZOTERO_ITEM CSL_CITATION {"citationID":"2j2rna21q","properties":{"formattedCitation":"[2]","plainCitation":"[2]"},"citationItems":[{"id":840,"uris":["http://zotero.org/users/1980127/items/35ENQPCM"],"uri":["http://zotero.org/users/1980127/items/35ENQPCM"],"itemData":{"id":840,"type":"article-journal","title":"Impact of HbA1c Measurement on Hospital Readmission Rates: Analysis of 70,000 Clinical Database Patient Records","container-title":"BioMed Research International","page":"e781670","volume":"2014","source":"www.hindawi.com","abstract":"Management of hyperglycemia in hospitalized patients has a significant bearing on outcome, in terms of both morbidity and mortality. However, there are few national assessments of diabetes care during hospitalization which could serve as a baseline for change. This analysis of a large clinical database (74 million unique encounters corresponding to 17 million unique patients) was undertaken to provide such an assessment and to find future directions which might lead to improvements in patient safety. Almost 70,000 inpatient diabetes encounters were identified with sufficient detail for analysis. Multivariable logistic regression was used to fit the relationship between the measurement of HbA1c and early readmission while controlling for covariates such as demographics, severity and type of the disease, and type of admission. Results show that the measurement of HbA1c was performed infrequently (18.4&amp;#x25;) in the inpatient setting. The statistical model suggests that the relationship between the probability of readmission and the HbA1c measurement depends on the primary diagnosis. The data suggest further that the greater attention to diabetes reflected in HbA1c determination may improve patient outcomes and lower cost of inpatient care.","DOI":"10.1155/2014/781670","ISSN":"2314-6133","shortTitle":"Impact of HbA1c Measurement on Hospital Readmission Rates","language":"en","author":[{"family":"Strack","given":"Beata"},{"family":"DeShazo","given":"Jonathan P."},{"family":"Gennings","given":"Chris"},{"family":"Olmo","given":"Juan L."},{"family":"Ventura","given":"Sebastian"},{"family":"Cios","given":"Krzysztof J."},{"family":"Clore","given":"John N."}],"issued":{"date-parts":[["2014",4,3]]}}}],"schema":"https://github.com/citation-style-language/schema/raw/master/csl-citation.json"} </w:instrText>
      </w:r>
      <w:r w:rsidR="001B1E31">
        <w:fldChar w:fldCharType="separate"/>
      </w:r>
      <w:r w:rsidRPr="002A586D">
        <w:rPr>
          <w:rFonts w:ascii="Garamond" w:hAnsi="Garamond"/>
        </w:rPr>
        <w:t>[2]</w:t>
      </w:r>
      <w:r w:rsidR="001B1E31">
        <w:fldChar w:fldCharType="end"/>
      </w:r>
      <w:r w:rsidR="001B1E31">
        <w:t>.</w:t>
      </w:r>
    </w:p>
    <w:p w:rsidR="001B1E31" w:rsidRDefault="002A586D" w:rsidP="001B1E31">
      <w:r>
        <w:t>Development of this model built</w:t>
      </w:r>
      <w:r w:rsidR="001B1E31">
        <w:t xml:space="preserve"> on what I learned from phase 1 while incorporating more complex metrics such as multiple diagnoses. Given the much larger size and complexity of this data set, successful development of an accurate predictive model </w:t>
      </w:r>
      <w:r>
        <w:t>re</w:t>
      </w:r>
      <w:r w:rsidR="001B1E31">
        <w:t>quire</w:t>
      </w:r>
      <w:r>
        <w:t>d</w:t>
      </w:r>
      <w:r w:rsidR="001B1E31">
        <w:t xml:space="preserve"> thoughtful development of compound metrics (i.e. for multiple diagnoses tied to multiple procedures) that enable dimensionality reduction while minimizing information loss</w:t>
      </w:r>
      <w:r w:rsidR="001B1E31">
        <w:fldChar w:fldCharType="begin"/>
      </w:r>
      <w:r>
        <w:instrText xml:space="preserve"> ADDIN ZOTERO_ITEM CSL_CITATION {"citationID":"p512g1f4a","properties":{"formattedCitation":"[3]","plainCitation":"[3]"},"citationItems":[{"id":883,"uris":["http://zotero.org/users/1980127/items/CQM99B68"],"uri":["http://zotero.org/users/1980127/items/CQM99B68"],"itemData":{"id":883,"type":"article-journal","title":"Probability of Error for Optimal Codes in a Gaussian Channel","container-title":"Bell System Technical Journal","page":"611-656","volume":"38","issue":"3","source":"CrossRef","DOI":"10.1002/j.1538-7305.1959.tb03905.x","ISSN":"00058580","language":"en","author":[{"family":"Shannon","given":"Claude E."}],"issued":{"date-parts":[["1959",5]]}}}],"schema":"https://github.com/citation-style-language/schema/raw/master/csl-citation.json"} </w:instrText>
      </w:r>
      <w:r w:rsidR="001B1E31">
        <w:fldChar w:fldCharType="separate"/>
      </w:r>
      <w:r w:rsidRPr="002A586D">
        <w:rPr>
          <w:rFonts w:ascii="Garamond" w:hAnsi="Garamond"/>
        </w:rPr>
        <w:t>[3]</w:t>
      </w:r>
      <w:r w:rsidR="001B1E31">
        <w:fldChar w:fldCharType="end"/>
      </w:r>
      <w:r w:rsidR="001B1E31">
        <w:t>.</w:t>
      </w:r>
      <w:r>
        <w:br/>
      </w:r>
    </w:p>
    <w:p w:rsidR="001B1E31" w:rsidRDefault="001B1E31" w:rsidP="001B1E31">
      <w:pPr>
        <w:pStyle w:val="Heading2"/>
      </w:pPr>
      <w:r>
        <w:t>Phase 3: Readmission in ACO Population using (only) Administrative Claims Data</w:t>
      </w:r>
    </w:p>
    <w:p w:rsidR="001B1E31" w:rsidRDefault="002A586D" w:rsidP="001B1E31">
      <w:r>
        <w:t xml:space="preserve">The first iteration of this phase has been completed and results published </w:t>
      </w:r>
      <w:r w:rsidRPr="002A586D">
        <w:rPr>
          <w:rFonts w:ascii="Calibri" w:hAnsi="Calibri"/>
        </w:rPr>
        <w:t>[4]</w:t>
      </w:r>
      <w:r>
        <w:rPr>
          <w:rFonts w:ascii="Calibri" w:hAnsi="Calibri"/>
        </w:rPr>
        <w:t xml:space="preserve">. </w:t>
      </w:r>
      <w:r w:rsidR="001B1E31">
        <w:t>Administrative claims data is intended to be used for operational and financial planning and not for clinical interpretation or patient care optimization. These records lack the granularity or patient diagnostic details found in operational EHR systems such as Epic</w:t>
      </w:r>
      <w:r w:rsidR="001B1E31" w:rsidRPr="00F010CF">
        <w:rPr>
          <w:rStyle w:val="FootnoteReference"/>
        </w:rPr>
        <w:footnoteReference w:id="2"/>
      </w:r>
      <w:r w:rsidR="001B1E31">
        <w:t xml:space="preserve">. </w:t>
      </w:r>
    </w:p>
    <w:p w:rsidR="001B1E31" w:rsidRDefault="001B1E31" w:rsidP="001B1E31">
      <w:r>
        <w:t xml:space="preserve">In connection with administration of the Affordable Care Act, the Centers for Medicare and Medicaid Services </w:t>
      </w:r>
      <w:r>
        <w:fldChar w:fldCharType="begin"/>
      </w:r>
      <w:r w:rsidR="00365217">
        <w:instrText xml:space="preserve"> ADDIN ZOTERO_ITEM CSL_CITATION {"citationID":"2ov0uk343s","properties":{"formattedCitation":"[4]","plainCitation":"[4]"},"citationItems":[{"id":893,"uris":["http://zotero.org/users/1980127/items/4HPQAXJ3"],"uri":["http://zotero.org/users/1980127/items/4HPQAXJ3"],"itemData":{"id":893,"type":"webpage","title":"Centers for Medicare and Medicaid Services","URL":"http://www.cms.gov/Regulations-and-Guidance/HIPAA-Administrative-Simplification/Affordable-Care-Act/","note":"ACA page","language":"en-us","author":[{"family":"Medicare","given":"Centers for"},{"family":"Baltimore","given":"Medicaid Services 7500 Security Boulevard"},{"family":"Usa","given":"Md21244"}],"issued":{"date-parts":[["2014",9,17]]},"accessed":{"date-parts":[["2014",10,30]]}}}],"schema":"https://github.com/citation-style-language/schema/raw/master/csl-citation.json"} </w:instrText>
      </w:r>
      <w:r>
        <w:fldChar w:fldCharType="separate"/>
      </w:r>
      <w:r w:rsidR="00365217" w:rsidRPr="00365217">
        <w:rPr>
          <w:rFonts w:ascii="Garamond" w:hAnsi="Garamond"/>
        </w:rPr>
        <w:t>[4]</w:t>
      </w:r>
      <w:r>
        <w:fldChar w:fldCharType="end"/>
      </w:r>
      <w:r>
        <w:t xml:space="preserve"> provides claims related data on patients associated with specific Accountable Care Organizations such as </w:t>
      </w:r>
      <w:r>
        <w:rPr>
          <w:i/>
        </w:rPr>
        <w:t>Well Virginia</w:t>
      </w:r>
      <w:r>
        <w:t xml:space="preserve"> </w:t>
      </w:r>
      <w:r>
        <w:fldChar w:fldCharType="begin"/>
      </w:r>
      <w:r w:rsidR="00365217">
        <w:instrText xml:space="preserve"> ADDIN ZOTERO_ITEM CSL_CITATION {"citationID":"jmks68m7a","properties":{"formattedCitation":"[5]","plainCitation":"[5]"},"citationItems":[{"id":895,"uris":["http://zotero.org/users/1980127/items/4QAPHWW5"],"uri":["http://zotero.org/users/1980127/items/4QAPHWW5"],"itemData":{"id":895,"type":"webpage","title":"Well Virginia - UVA's Accountable Care Organization — UVA Health System","genre":"Page","abstract":"Well Virginia home page","URL":"http://www.healthsystem.virginia.edu/pub/well-virginia/home.html","author":[{"family":"SL5VS","given":""}],"accessed":{"date-parts":[["2014",10,30]]}}}],"schema":"https://github.com/citation-style-language/schema/raw/master/csl-citation.json"} </w:instrText>
      </w:r>
      <w:r>
        <w:fldChar w:fldCharType="separate"/>
      </w:r>
      <w:r w:rsidR="00365217" w:rsidRPr="00365217">
        <w:rPr>
          <w:rFonts w:ascii="Garamond" w:hAnsi="Garamond"/>
        </w:rPr>
        <w:t>[5]</w:t>
      </w:r>
      <w:r>
        <w:fldChar w:fldCharType="end"/>
      </w:r>
      <w:r>
        <w:t xml:space="preserve">. The goal of this third and final phase of this project is to use this data to predict the probability of individual patient readmission, and the timing of that readmission. This information can then be used to rank recently discharged ACO patients in order to optimize follow-up care, thus directly reducing costs as well as insuring that Well Virginia meet or exceed specific ACO quality of care guidelines such </w:t>
      </w:r>
      <w:r w:rsidRPr="00564430">
        <w:rPr>
          <w:i/>
        </w:rPr>
        <w:t>ACO #8 – Risk Standardized All Condition Readmission</w:t>
      </w:r>
      <w:r>
        <w:t>. A summary description for this particular measure presented in Appendix B.</w:t>
      </w:r>
    </w:p>
    <w:p w:rsidR="001B1E31" w:rsidRDefault="001B1E31" w:rsidP="001B1E31">
      <w:r>
        <w:t xml:space="preserve">There is some precedent for using this type of data to study readmission. Vernig, et. al. </w:t>
      </w:r>
      <w:r>
        <w:fldChar w:fldCharType="begin"/>
      </w:r>
      <w:r w:rsidR="00365217">
        <w:instrText xml:space="preserve"> ADDIN ZOTERO_ITEM CSL_CITATION {"citationID":"13p8i1savg","properties":{"formattedCitation":"[6]","plainCitation":"[6]"},"citationItems":[{"id":739,"uris":["http://zotero.org/users/1980127/items/AVPT2HBW"],"uri":["http://zotero.org/users/1980127/items/AVPT2HBW"],"itemData":{"id":739,"type":"article-journal","title":"Survival analysis using Medicare data: example and methods.","container-title":"Health services research","page":"86-101","volume":"35","issue":"5","source":"Open WorldCat","abstract":"OBJECTIVE: To describe key methods and issues in conducting survival analyses, especially using Medicare (and other) administrative data. PRINCIPAL FINDINGS: Survival analyses are rich , informative, and underutilized methods for examining out comes whose timing is important . Medicare files contain the necessary information for conducting such analyses, including identification of cohorts, definition of events, censoring of observations, and adjustment for covariates. CONCLUSION: Survival analyses can readily be conducted using the information contained in administrative data files.","ISSN":"0017-9124","shortTitle":"Survival analysis using Medicare data","language":"English","author":[{"family":"Virnig BA","given":"Ash A, Kind S, Mesler DE"}],"issued":{"date-parts":[["2000"]]}}}],"schema":"https://github.com/citation-style-language/schema/raw/master/csl-citation.json"} </w:instrText>
      </w:r>
      <w:r>
        <w:fldChar w:fldCharType="separate"/>
      </w:r>
      <w:r w:rsidR="00365217" w:rsidRPr="00365217">
        <w:rPr>
          <w:rFonts w:ascii="Garamond" w:hAnsi="Garamond"/>
        </w:rPr>
        <w:t>[6]</w:t>
      </w:r>
      <w:r>
        <w:fldChar w:fldCharType="end"/>
      </w:r>
      <w:r>
        <w:t>, successfully used survival analysis techniques to analyze Medicare data. This study was focused on examining specific relationships found in the data and not on predicting outcomes.</w:t>
      </w:r>
    </w:p>
    <w:p w:rsidR="001B1E31" w:rsidRDefault="001B1E31" w:rsidP="001B1E31">
      <w:r>
        <w:t xml:space="preserve">Other studies that have focused on readmission prediction have used data beyond what is available in the CMS ACO Claims database </w:t>
      </w:r>
      <w:r>
        <w:fldChar w:fldCharType="begin"/>
      </w:r>
      <w:r w:rsidR="00365217">
        <w:instrText xml:space="preserve"> ADDIN ZOTERO_ITEM CSL_CITATION {"citationID":"22mcgpiium","properties":{"formattedCitation":"[7]","plainCitation":"[7]"},"citationItems":[{"id":809,"uris":["http://zotero.org/users/1980127/items/U8I6TND7"],"uri":["http://zotero.org/users/1980127/items/U8I6TND7"],"itemData":{"id":809,"type":"article-journal","title":"Predicting the risk of unplanned readmission or death within 30 days of discharge after a heart failure hospitalization","container-title":"American Heart Journal","page":"365-372","volume":"164","issue":"3","source":"ScienceDirect","abstract":"Background\nThe accuracy of current models to predict the risk of unplanned readmission or death after a heart failure (HF) hospitalization is uncertain.\nMethods\nWe linked four administrative databases in Alberta to identify all adults discharged alive after a HF hospitalization between April 1999 and 2009. We randomly selected one episode of care per patient and evaluated the accuracy of five administrative data-based models (4 already published, 1 new) for predicting risk of death or unplanned readmission within 30 days of discharge.\nResults\nOver 10 years, 59 652 adults (mean age 76, 50% women) were discharged after a HF hospitalization. Within 30 days of discharge, 11 199 (19%) died or had an unplanned readmission. All 5 administrative data models exhibited moderate discrimination for this outcome (c-statistic between 0.57 and 0.61). Neither Centers for Medicare and Medicaid Services (CMS)–endorsed model exhibited substantial improvements over the Charlson score for prediction of 30-day post-discharge death or unplanned readmission. However, a new model incorporating length of index hospital stay, age, Charlson score, and number of emergency room visits in the prior 6 months (the LaCE index) exhibited a 20.5% net reclassification improvement (95% CI, 18.4%-22.5%) over the Charlson score and a 19.1% improvement (95% CI, 17.1%-21.2%) over the CMS readmission model.\nConclusions\nNone of the administrative database models are sufficiently accurate to be used to identify which HF patients require extra resources at discharge. Models which incorporate length of stay such as the LaCE appear superior to current CMS-endorsed models for risk adjusting the outcome of “death or readmission within 30 days of discharge”.","DOI":"10.1016/j.ahj.2012.06.010","ISSN":"0002-8703","journalAbbreviation":"American Heart Journal","author":[{"family":"Au","given":"Anita G."},{"family":"McAlister","given":"Finlay A."},{"family":"Bakal","given":"Jeffrey A."},{"family":"Ezekowitz","given":"Justin"},{"family":"Kaul","given":"Padma"},{"family":"van Walraven","given":"Carl"}],"issued":{"date-parts":[["2012",9]]}}}],"schema":"https://github.com/citation-style-language/schema/raw/master/csl-citation.json"} </w:instrText>
      </w:r>
      <w:r>
        <w:fldChar w:fldCharType="separate"/>
      </w:r>
      <w:r w:rsidR="00365217" w:rsidRPr="00365217">
        <w:rPr>
          <w:rFonts w:ascii="Garamond" w:hAnsi="Garamond"/>
        </w:rPr>
        <w:t>[7]</w:t>
      </w:r>
      <w:r>
        <w:fldChar w:fldCharType="end"/>
      </w:r>
      <w:r>
        <w:t xml:space="preserve">, </w:t>
      </w:r>
      <w:r>
        <w:fldChar w:fldCharType="begin"/>
      </w:r>
      <w:r w:rsidR="00365217">
        <w:instrText xml:space="preserve"> ADDIN ZOTERO_ITEM CSL_CITATION {"citationID":"1m2a9jbsp","properties":{"formattedCitation":"[8]","plainCitation":"[8]"},"citationItems":[{"id":803,"uris":["http://zotero.org/users/1980127/items/63RTCGQH"],"uri":["http://zotero.org/users/1980127/items/63RTCGQH"],"itemData":{"id":803,"type":"article-journal","title":"Risk factors for early readmission among veterans.","container-title":"Health Services Research","page":"213-237","volume":"25","issue":"1 Pt 2","source":"PubMed Central","abstract":"This study was undertaken to identify demographic, clinical, and social risk factors for early readmission in the veteran population. Readmissions within 30 days of discharge were considered \"early.\" A randomly selected 50 percent sample of 6,317 veterans discharged consecutively from one Department of Veterans Affairs medical center (VAMC) was used to build a logistic regression model for early readmission. Of these patients, 22 percent had early readmissions. The adjusted odds ratios (OR) of greater magnitude for early readmission (p less than .05) were associated with discharge from a geriatrics/intermediate care bed (OR = 2.75 relative to medical ward), discharge diagnosis of a chronic disease (OR = 2.03-2.67 relative to acute or self-limiting disorders), and two or more surgical procedures performed during the index admission (OR = 1.87 relative to no surgery). Increasing distance from the VA hospital and increasing age also added readmission risk (OR = 1.18 and 1.10, respectively). Length of stay and the social risk factors of marital status and place of disposition were not sufficiently predictive to enter the model. The model was validated successfully on the second 50 percent sample of patients. We conclude that clinical and demographic factors are more predictive of early readmission than are social factors. Early readmission models could be used to improve VA discharge planning and to focus quality assurance and utilization review efforts on providers whose early readmission rates exceed those predicted by the models.","ISSN":"0017-9124","note":"PMID: 2109741\nPMCID: PMC1065622","journalAbbreviation":"Health Serv Res","author":[{"family":"Holloway","given":"J J"},{"family":"Medendorp","given":"S V"},{"family":"Bromberg","given":"J"}],"issued":{"date-parts":[["1990",4]]},"PMID":"2109741","PMCID":"PMC1065622"}}],"schema":"https://github.com/citation-style-language/schema/raw/master/csl-citation.json"} </w:instrText>
      </w:r>
      <w:r>
        <w:fldChar w:fldCharType="separate"/>
      </w:r>
      <w:r w:rsidR="00365217" w:rsidRPr="00365217">
        <w:rPr>
          <w:rFonts w:ascii="Garamond" w:hAnsi="Garamond"/>
        </w:rPr>
        <w:t>[8]</w:t>
      </w:r>
      <w:r>
        <w:fldChar w:fldCharType="end"/>
      </w:r>
      <w:r>
        <w:t xml:space="preserve">. In a meta-analysis conducted by the VA on readmission prediction, a number of studies were examined </w:t>
      </w:r>
      <w:r>
        <w:fldChar w:fldCharType="begin"/>
      </w:r>
      <w:r w:rsidR="00365217">
        <w:instrText xml:space="preserve"> ADDIN ZOTERO_ITEM CSL_CITATION {"citationID":"15qj16e7dr","properties":{"formattedCitation":"[9]","plainCitation":"[9]"},"citationItems":[{"id":709,"uris":["http://zotero.org/users/1980127/items/BQBRW5KP"],"uri":["http://zotero.org/users/1980127/items/BQBRW5KP"],"itemData":{"id":709,"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fldChar w:fldCharType="separate"/>
      </w:r>
      <w:r w:rsidR="00365217" w:rsidRPr="00365217">
        <w:rPr>
          <w:rFonts w:ascii="Garamond" w:hAnsi="Garamond"/>
        </w:rPr>
        <w:t>[9]</w:t>
      </w:r>
      <w:r>
        <w:fldChar w:fldCharType="end"/>
      </w:r>
      <w:r>
        <w:t xml:space="preserve">. </w:t>
      </w:r>
      <w:r w:rsidRPr="00306B43">
        <w:t xml:space="preserve">The nine large population-based or multicenter US studies </w:t>
      </w:r>
      <w:r>
        <w:t xml:space="preserve">that relied upon retrospective claims data </w:t>
      </w:r>
      <w:r w:rsidRPr="00306B43">
        <w:t>ge</w:t>
      </w:r>
      <w:r>
        <w:t xml:space="preserve">nerally had poor discriminative </w:t>
      </w:r>
      <w:r w:rsidRPr="00306B43">
        <w:t>ability (c-statistics 0.55 – 0.65)</w:t>
      </w:r>
      <w:r>
        <w:t>. Addition of clinical information increased the discriminative ability considerably (c-statistics 0.72 – 0.7</w:t>
      </w:r>
      <w:r w:rsidRPr="00306B43">
        <w:t>5)</w:t>
      </w:r>
      <w:r>
        <w:t>. One study further increased discriminative ability through the additional of functional status data (available at discharge (c-statistic 0.82</w:t>
      </w:r>
      <w:r w:rsidRPr="00306B43">
        <w:t>)</w:t>
      </w:r>
      <w:r>
        <w:t xml:space="preserve">. </w:t>
      </w:r>
    </w:p>
    <w:p w:rsidR="002A586D" w:rsidRDefault="002A586D" w:rsidP="002A586D">
      <w:pPr>
        <w:pStyle w:val="Heading2"/>
      </w:pPr>
      <w:r>
        <w:lastRenderedPageBreak/>
        <w:t>Phase 4: Implementation of R3M Application</w:t>
      </w:r>
    </w:p>
    <w:p w:rsidR="002A586D" w:rsidRPr="002A586D" w:rsidRDefault="002A586D" w:rsidP="002A586D">
      <w:pPr>
        <w:pStyle w:val="Paragraph"/>
      </w:pPr>
    </w:p>
    <w:p w:rsidR="001B1E31" w:rsidRDefault="001B1E31" w:rsidP="008B4B70">
      <w:pPr>
        <w:pStyle w:val="Heading1"/>
        <w:tabs>
          <w:tab w:val="left" w:pos="3735"/>
        </w:tabs>
      </w:pPr>
      <w:r>
        <w:t>Proposed Schedule</w:t>
      </w:r>
      <w:r w:rsidR="008B4B70">
        <w:tab/>
      </w:r>
    </w:p>
    <w:p w:rsidR="008B4B70" w:rsidRDefault="008B4B70" w:rsidP="008B4B70">
      <w:pPr>
        <w:pStyle w:val="Paragraph"/>
      </w:pPr>
    </w:p>
    <w:p w:rsidR="008B4B70" w:rsidRPr="008B4B70" w:rsidRDefault="00844902" w:rsidP="008B4B70">
      <w:pPr>
        <w:pStyle w:val="Newparagraph"/>
      </w:pPr>
      <w:r w:rsidRPr="00844902">
        <w:drawing>
          <wp:inline distT="0" distB="0" distL="0" distR="0">
            <wp:extent cx="5943600" cy="114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49585"/>
                    </a:xfrm>
                    <a:prstGeom prst="rect">
                      <a:avLst/>
                    </a:prstGeom>
                    <a:noFill/>
                    <a:ln>
                      <a:noFill/>
                    </a:ln>
                  </pic:spPr>
                </pic:pic>
              </a:graphicData>
            </a:graphic>
          </wp:inline>
        </w:drawing>
      </w:r>
    </w:p>
    <w:p w:rsidR="001B1E31" w:rsidRDefault="001B1E31" w:rsidP="001B1E31">
      <w:pPr>
        <w:pStyle w:val="Heading1"/>
      </w:pPr>
    </w:p>
    <w:p w:rsidR="001B1E31" w:rsidRDefault="001B1E31" w:rsidP="001B1E31">
      <w:pPr>
        <w:spacing w:line="300" w:lineRule="auto"/>
        <w:rPr>
          <w:rFonts w:asciiTheme="majorHAnsi" w:eastAsiaTheme="majorEastAsia" w:hAnsiTheme="majorHAnsi" w:cstheme="majorBidi"/>
          <w:color w:val="4F81BD" w:themeColor="accent1"/>
          <w:sz w:val="36"/>
          <w:szCs w:val="36"/>
        </w:rPr>
      </w:pPr>
      <w:r>
        <w:br w:type="page"/>
      </w:r>
    </w:p>
    <w:p w:rsidR="001B1E31" w:rsidRDefault="001B1E31" w:rsidP="001B1E31">
      <w:pPr>
        <w:pStyle w:val="Heading2"/>
      </w:pPr>
      <w:r>
        <w:lastRenderedPageBreak/>
        <w:t>Citations</w:t>
      </w:r>
    </w:p>
    <w:p w:rsidR="00365217" w:rsidRPr="00365217" w:rsidRDefault="001B1E31" w:rsidP="00365217">
      <w:pPr>
        <w:pStyle w:val="Bibliography"/>
        <w:rPr>
          <w:rFonts w:ascii="Garamond" w:hAnsi="Garamond"/>
        </w:rPr>
      </w:pPr>
      <w:r>
        <w:fldChar w:fldCharType="begin"/>
      </w:r>
      <w:r w:rsidR="00365217">
        <w:instrText xml:space="preserve"> ADDIN ZOTERO_BIBL {"custom":[]} CSL_BIBLIOGRAPHY </w:instrText>
      </w:r>
      <w:r>
        <w:fldChar w:fldCharType="separate"/>
      </w:r>
      <w:bookmarkStart w:id="0" w:name="_GoBack"/>
      <w:bookmarkEnd w:id="0"/>
      <w:r w:rsidR="00365217" w:rsidRPr="00365217">
        <w:rPr>
          <w:rFonts w:ascii="Garamond" w:hAnsi="Garamond"/>
        </w:rPr>
        <w:t>[1]</w:t>
      </w:r>
      <w:r w:rsidR="00365217" w:rsidRPr="00365217">
        <w:rPr>
          <w:rFonts w:ascii="Garamond" w:hAnsi="Garamond"/>
        </w:rPr>
        <w:tab/>
        <w:t>Yerex, Robert Peter, “Predicting Stroke Recurrence,” Oct. 2014.</w:t>
      </w:r>
    </w:p>
    <w:p w:rsidR="00365217" w:rsidRPr="00365217" w:rsidRDefault="00365217" w:rsidP="00365217">
      <w:pPr>
        <w:pStyle w:val="Bibliography"/>
        <w:rPr>
          <w:rFonts w:ascii="Garamond" w:hAnsi="Garamond"/>
        </w:rPr>
      </w:pPr>
      <w:r w:rsidRPr="00365217">
        <w:rPr>
          <w:rFonts w:ascii="Garamond" w:hAnsi="Garamond"/>
        </w:rPr>
        <w:t>[2]</w:t>
      </w:r>
      <w:r w:rsidRPr="00365217">
        <w:rPr>
          <w:rFonts w:ascii="Garamond" w:hAnsi="Garamond"/>
        </w:rPr>
        <w:tab/>
        <w:t xml:space="preserve">B. Strack, J. P. DeShazo, C. Gennings, J. L. Olmo, S. Ventura, K. J. Cios, and J. N. Clore, “Impact of HbA1c Measurement on Hospital Readmission Rates: Analysis of 70,000 Clinical Database Patient Records,” </w:t>
      </w:r>
      <w:r w:rsidRPr="00365217">
        <w:rPr>
          <w:rFonts w:ascii="Garamond" w:hAnsi="Garamond"/>
          <w:i/>
          <w:iCs/>
        </w:rPr>
        <w:t>BioMed Res. Int.</w:t>
      </w:r>
      <w:r w:rsidRPr="00365217">
        <w:rPr>
          <w:rFonts w:ascii="Garamond" w:hAnsi="Garamond"/>
        </w:rPr>
        <w:t>, vol. 2014, p. e781670, Apr. 2014.</w:t>
      </w:r>
    </w:p>
    <w:p w:rsidR="00365217" w:rsidRPr="00365217" w:rsidRDefault="00365217" w:rsidP="00365217">
      <w:pPr>
        <w:pStyle w:val="Bibliography"/>
        <w:rPr>
          <w:rFonts w:ascii="Garamond" w:hAnsi="Garamond"/>
        </w:rPr>
      </w:pPr>
      <w:r w:rsidRPr="00365217">
        <w:rPr>
          <w:rFonts w:ascii="Garamond" w:hAnsi="Garamond"/>
        </w:rPr>
        <w:t>[3]</w:t>
      </w:r>
      <w:r w:rsidRPr="00365217">
        <w:rPr>
          <w:rFonts w:ascii="Garamond" w:hAnsi="Garamond"/>
        </w:rPr>
        <w:tab/>
        <w:t xml:space="preserve">C. E. Shannon, “Probability of Error for Optimal Codes in a Gaussian Channel,” </w:t>
      </w:r>
      <w:r w:rsidRPr="00365217">
        <w:rPr>
          <w:rFonts w:ascii="Garamond" w:hAnsi="Garamond"/>
          <w:i/>
          <w:iCs/>
        </w:rPr>
        <w:t>Bell Syst. Tech. J.</w:t>
      </w:r>
      <w:r w:rsidRPr="00365217">
        <w:rPr>
          <w:rFonts w:ascii="Garamond" w:hAnsi="Garamond"/>
        </w:rPr>
        <w:t>, vol. 38, no. 3, pp. 611–656, May 1959.</w:t>
      </w:r>
    </w:p>
    <w:p w:rsidR="00365217" w:rsidRPr="00365217" w:rsidRDefault="00365217" w:rsidP="00365217">
      <w:pPr>
        <w:pStyle w:val="Bibliography"/>
        <w:rPr>
          <w:rFonts w:ascii="Garamond" w:hAnsi="Garamond"/>
        </w:rPr>
      </w:pPr>
      <w:r w:rsidRPr="00365217">
        <w:rPr>
          <w:rFonts w:ascii="Garamond" w:hAnsi="Garamond"/>
        </w:rPr>
        <w:t>[4]</w:t>
      </w:r>
      <w:r w:rsidRPr="00365217">
        <w:rPr>
          <w:rFonts w:ascii="Garamond" w:hAnsi="Garamond"/>
        </w:rPr>
        <w:tab/>
        <w:t>C. for Medicare, M. S. 7500 S. B. Baltimore, and M. Usa, “Centers for Medicare and Medicaid Services,” 17-Sep-2014. [Online]. Available: http://www.cms.gov/Regulations-and-Guidance/HIPAA-Administrative-Simplification/Affordable-Care-Act/. [Accessed: 30-Oct-2014].</w:t>
      </w:r>
    </w:p>
    <w:p w:rsidR="00365217" w:rsidRPr="00365217" w:rsidRDefault="00365217" w:rsidP="00365217">
      <w:pPr>
        <w:pStyle w:val="Bibliography"/>
        <w:rPr>
          <w:rFonts w:ascii="Garamond" w:hAnsi="Garamond"/>
        </w:rPr>
      </w:pPr>
      <w:r w:rsidRPr="00365217">
        <w:rPr>
          <w:rFonts w:ascii="Garamond" w:hAnsi="Garamond"/>
        </w:rPr>
        <w:t>[5]</w:t>
      </w:r>
      <w:r w:rsidRPr="00365217">
        <w:rPr>
          <w:rFonts w:ascii="Garamond" w:hAnsi="Garamond"/>
        </w:rPr>
        <w:tab/>
        <w:t>SL5VS, “Well Virginia - UVA’s Accountable Care Organization — UVA Health System.” [Online]. Available: http://www.healthsystem.virginia.edu/pub/well-virginia/home.html. [Accessed: 30-Oct-2014].</w:t>
      </w:r>
    </w:p>
    <w:p w:rsidR="00365217" w:rsidRPr="00365217" w:rsidRDefault="00365217" w:rsidP="00365217">
      <w:pPr>
        <w:pStyle w:val="Bibliography"/>
        <w:rPr>
          <w:rFonts w:ascii="Garamond" w:hAnsi="Garamond"/>
        </w:rPr>
      </w:pPr>
      <w:r w:rsidRPr="00365217">
        <w:rPr>
          <w:rFonts w:ascii="Garamond" w:hAnsi="Garamond"/>
        </w:rPr>
        <w:t>[6]</w:t>
      </w:r>
      <w:r w:rsidRPr="00365217">
        <w:rPr>
          <w:rFonts w:ascii="Garamond" w:hAnsi="Garamond"/>
        </w:rPr>
        <w:tab/>
        <w:t xml:space="preserve">A. A., Kind S, Mesler DE Virnig BA, “Survival analysis using Medicare data: example and methods.,” </w:t>
      </w:r>
      <w:r w:rsidRPr="00365217">
        <w:rPr>
          <w:rFonts w:ascii="Garamond" w:hAnsi="Garamond"/>
          <w:i/>
          <w:iCs/>
        </w:rPr>
        <w:t>Health Serv. Res.</w:t>
      </w:r>
      <w:r w:rsidRPr="00365217">
        <w:rPr>
          <w:rFonts w:ascii="Garamond" w:hAnsi="Garamond"/>
        </w:rPr>
        <w:t>, vol. 35, no. 5, pp. 86–101, 2000.</w:t>
      </w:r>
    </w:p>
    <w:p w:rsidR="00365217" w:rsidRPr="00365217" w:rsidRDefault="00365217" w:rsidP="00365217">
      <w:pPr>
        <w:pStyle w:val="Bibliography"/>
        <w:rPr>
          <w:rFonts w:ascii="Garamond" w:hAnsi="Garamond"/>
        </w:rPr>
      </w:pPr>
      <w:r w:rsidRPr="00365217">
        <w:rPr>
          <w:rFonts w:ascii="Garamond" w:hAnsi="Garamond"/>
        </w:rPr>
        <w:t>[7]</w:t>
      </w:r>
      <w:r w:rsidRPr="00365217">
        <w:rPr>
          <w:rFonts w:ascii="Garamond" w:hAnsi="Garamond"/>
        </w:rPr>
        <w:tab/>
        <w:t xml:space="preserve">A. G. Au, F. A. McAlister, J. A. Bakal, J. Ezekowitz, P. Kaul, and C. van Walraven, “Predicting the risk of unplanned readmission or death within 30 days of discharge after a heart failure hospitalization,” </w:t>
      </w:r>
      <w:r w:rsidRPr="00365217">
        <w:rPr>
          <w:rFonts w:ascii="Garamond" w:hAnsi="Garamond"/>
          <w:i/>
          <w:iCs/>
        </w:rPr>
        <w:t>Am. Heart J.</w:t>
      </w:r>
      <w:r w:rsidRPr="00365217">
        <w:rPr>
          <w:rFonts w:ascii="Garamond" w:hAnsi="Garamond"/>
        </w:rPr>
        <w:t>, vol. 164, no. 3, pp. 365–372, Sep. 2012.</w:t>
      </w:r>
    </w:p>
    <w:p w:rsidR="00365217" w:rsidRPr="00365217" w:rsidRDefault="00365217" w:rsidP="00365217">
      <w:pPr>
        <w:pStyle w:val="Bibliography"/>
        <w:rPr>
          <w:rFonts w:ascii="Garamond" w:hAnsi="Garamond"/>
        </w:rPr>
      </w:pPr>
      <w:r w:rsidRPr="00365217">
        <w:rPr>
          <w:rFonts w:ascii="Garamond" w:hAnsi="Garamond"/>
        </w:rPr>
        <w:t>[8]</w:t>
      </w:r>
      <w:r w:rsidRPr="00365217">
        <w:rPr>
          <w:rFonts w:ascii="Garamond" w:hAnsi="Garamond"/>
        </w:rPr>
        <w:tab/>
        <w:t xml:space="preserve">J. J. Holloway, S. V. Medendorp, and J. Bromberg, “Risk factors for early readmission among veterans.,” </w:t>
      </w:r>
      <w:r w:rsidRPr="00365217">
        <w:rPr>
          <w:rFonts w:ascii="Garamond" w:hAnsi="Garamond"/>
          <w:i/>
          <w:iCs/>
        </w:rPr>
        <w:t>Health Serv. Res.</w:t>
      </w:r>
      <w:r w:rsidRPr="00365217">
        <w:rPr>
          <w:rFonts w:ascii="Garamond" w:hAnsi="Garamond"/>
        </w:rPr>
        <w:t>, vol. 25, no. 1 Pt 2, pp. 213–237, Apr. 1990.</w:t>
      </w:r>
    </w:p>
    <w:p w:rsidR="00365217" w:rsidRPr="00365217" w:rsidRDefault="00365217" w:rsidP="00365217">
      <w:pPr>
        <w:pStyle w:val="Bibliography"/>
        <w:rPr>
          <w:rFonts w:ascii="Garamond" w:hAnsi="Garamond"/>
        </w:rPr>
      </w:pPr>
      <w:r w:rsidRPr="00365217">
        <w:rPr>
          <w:rFonts w:ascii="Garamond" w:hAnsi="Garamond"/>
        </w:rPr>
        <w:t>[9]</w:t>
      </w:r>
      <w:r w:rsidRPr="00365217">
        <w:rPr>
          <w:rFonts w:ascii="Garamond" w:hAnsi="Garamond"/>
        </w:rPr>
        <w:tab/>
        <w:t xml:space="preserve">D. Kansagara, H. Englander, A. Salanitro, D. Kagen, C. Theobald, M. Freeman, and S. Kripalani, </w:t>
      </w:r>
      <w:r w:rsidRPr="00365217">
        <w:rPr>
          <w:rFonts w:ascii="Garamond" w:hAnsi="Garamond"/>
          <w:i/>
          <w:iCs/>
        </w:rPr>
        <w:t>Risk Prediction Models for Hospital Readmission: A Systematic Review</w:t>
      </w:r>
      <w:r w:rsidRPr="00365217">
        <w:rPr>
          <w:rFonts w:ascii="Garamond" w:hAnsi="Garamond"/>
        </w:rPr>
        <w:t>. Washington (DC): Department of Veterans Affairs (US), 2011.</w:t>
      </w:r>
    </w:p>
    <w:p w:rsidR="001B1E31" w:rsidRDefault="001B1E31" w:rsidP="001B1E31">
      <w:pPr>
        <w:spacing w:line="300" w:lineRule="auto"/>
      </w:pPr>
      <w:r>
        <w:fldChar w:fldCharType="end"/>
      </w:r>
      <w:r>
        <w:br w:type="page"/>
      </w:r>
    </w:p>
    <w:p w:rsidR="001B1E31" w:rsidRDefault="001B1E31" w:rsidP="001B1E31">
      <w:pPr>
        <w:pStyle w:val="Heading1"/>
      </w:pPr>
      <w:r>
        <w:lastRenderedPageBreak/>
        <w:t>Appendix A: ACO Measure #8</w:t>
      </w:r>
    </w:p>
    <w:p w:rsidR="001B1E31" w:rsidRDefault="001B1E31" w:rsidP="001B1E31">
      <w:r w:rsidRPr="007C0A00">
        <w:rPr>
          <w:b/>
        </w:rPr>
        <w:t>Unit of Measurement:</w:t>
      </w:r>
      <w:r>
        <w:t xml:space="preserve"> Accountable Care Organization (ACO)</w:t>
      </w:r>
    </w:p>
    <w:p w:rsidR="001B1E31" w:rsidRDefault="001B1E31" w:rsidP="001B1E31">
      <w:r w:rsidRPr="007C0A00">
        <w:rPr>
          <w:b/>
        </w:rPr>
        <w:t>Measurement Duration:</w:t>
      </w:r>
      <w:r>
        <w:t xml:space="preserve"> Calendar Year</w:t>
      </w:r>
    </w:p>
    <w:p w:rsidR="001B1E31" w:rsidRDefault="001B1E31" w:rsidP="001B1E31">
      <w:r w:rsidRPr="007C0A00">
        <w:rPr>
          <w:b/>
        </w:rPr>
        <w:t>Measurement Period:</w:t>
      </w:r>
      <w:r>
        <w:t xml:space="preserve"> Calendar Year</w:t>
      </w:r>
    </w:p>
    <w:p w:rsidR="001B1E31" w:rsidRDefault="001B1E31" w:rsidP="001B1E31">
      <w:r w:rsidRPr="007C0A00">
        <w:rPr>
          <w:b/>
        </w:rPr>
        <w:t>Measure Type</w:t>
      </w:r>
      <w:r>
        <w:t>: Outcome</w:t>
      </w:r>
    </w:p>
    <w:p w:rsidR="001B1E31" w:rsidRDefault="001B1E31" w:rsidP="001B1E31">
      <w:r w:rsidRPr="00D578C1">
        <w:rPr>
          <w:b/>
        </w:rPr>
        <w:t>Measure Scoring:</w:t>
      </w:r>
      <w:r>
        <w:t xml:space="preserve"> Risk-standardized readmission rate (RSRR)</w:t>
      </w:r>
    </w:p>
    <w:p w:rsidR="001B1E31" w:rsidRDefault="001B1E31" w:rsidP="001B1E31">
      <w:r w:rsidRPr="00D578C1">
        <w:rPr>
          <w:b/>
        </w:rPr>
        <w:t>Payer source:</w:t>
      </w:r>
      <w:r>
        <w:t xml:space="preserve"> Medicare Fee-for-Service</w:t>
      </w:r>
    </w:p>
    <w:p w:rsidR="001B1E31" w:rsidRDefault="001B1E31" w:rsidP="001B1E31">
      <w:r w:rsidRPr="00D578C1">
        <w:rPr>
          <w:b/>
        </w:rPr>
        <w:t>Improvement notation:</w:t>
      </w:r>
      <w:r>
        <w:t xml:space="preserve"> Lower RSRR scores are better</w:t>
      </w:r>
    </w:p>
    <w:p w:rsidR="001B1E31" w:rsidRDefault="001B1E31" w:rsidP="001B1E31">
      <w:r>
        <w:rPr>
          <w:b/>
        </w:rPr>
        <w:t>Measure description and Rationale</w:t>
      </w:r>
      <w:r>
        <w:rPr>
          <w:b/>
        </w:rPr>
        <w:br/>
      </w:r>
      <w:r>
        <w:t>Risk-adjusted percentage of Accountable Care Organization (ACO) assigned beneficiaries who were hospitalized who were readmitted to a hospital within 30 days following discharge from the hospital for the index admission.</w:t>
      </w:r>
      <w:r>
        <w:br/>
        <w:t>Readmission following an acute care hospitalization is a costly and often preventable event. During 2003 and 2004, almost one-fifth of Medicare beneficiaries – more than 2.3 million patients – were readmitted within 30 days of discharge. A Commonwealth Fund report estimated that if national readmission rates were lowered to the levels achieved by the top performing regions, Medicare would save $1.9 billion annually.</w:t>
      </w:r>
    </w:p>
    <w:p w:rsidR="001B1E31" w:rsidRDefault="001B1E31" w:rsidP="001B1E31">
      <w:r>
        <w:t>Hospital readmission is also disruptive to patients and caregivers, and puts patients at additional risk of hospital-acquired infections and complications. Some readmissions are unavoidable, but readmissions may also result from poor quality of care, inadequate coordination of care, or lack of effective discharge planning and transitional care.</w:t>
      </w:r>
    </w:p>
    <w:p w:rsidR="001B1E31" w:rsidRDefault="001B1E31" w:rsidP="001B1E31">
      <w:r>
        <w:t>Since studies have shown readmissions within 30 days to often be related to quality of care, coordination of care, or other factors within the control of health care providers, interventions have been able to reduce 30-day readmission rates for a variety of medical conditions, and high readmission rates and institutional variations in readmission rates indicate an opportunity for improvement, it is important to consider an all-condition 30-day readmission rate as a quality measure.</w:t>
      </w:r>
    </w:p>
    <w:p w:rsidR="00E634D0" w:rsidRDefault="00E634D0" w:rsidP="00E634D0">
      <w:pPr>
        <w:rPr>
          <w:lang w:val="en-US"/>
        </w:rPr>
      </w:pPr>
    </w:p>
    <w:sectPr w:rsidR="00E634D0" w:rsidSect="00271E3E">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DA5" w:rsidRDefault="003F0DA5" w:rsidP="00AF2C92">
      <w:r>
        <w:separator/>
      </w:r>
    </w:p>
  </w:endnote>
  <w:endnote w:type="continuationSeparator" w:id="0">
    <w:p w:rsidR="003F0DA5" w:rsidRDefault="003F0DA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365217">
          <w:rPr>
            <w:noProof/>
          </w:rPr>
          <w:t>5</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DA5" w:rsidRDefault="003F0DA5" w:rsidP="00AF2C92">
      <w:r>
        <w:separator/>
      </w:r>
    </w:p>
  </w:footnote>
  <w:footnote w:type="continuationSeparator" w:id="0">
    <w:p w:rsidR="003F0DA5" w:rsidRDefault="003F0DA5" w:rsidP="00AF2C92">
      <w:r>
        <w:continuationSeparator/>
      </w:r>
    </w:p>
  </w:footnote>
  <w:footnote w:id="1">
    <w:p w:rsidR="001B1E31" w:rsidRDefault="001B1E31" w:rsidP="001B1E31">
      <w:pPr>
        <w:pStyle w:val="FootnoteText"/>
      </w:pPr>
      <w:r w:rsidRPr="00F010CF">
        <w:rPr>
          <w:rStyle w:val="FootnoteReference"/>
        </w:rPr>
        <w:footnoteRef/>
      </w:r>
      <w:r>
        <w:t xml:space="preserve"> Cerner Corporation, Kansas City, MO</w:t>
      </w:r>
    </w:p>
  </w:footnote>
  <w:footnote w:id="2">
    <w:p w:rsidR="001B1E31" w:rsidRDefault="001B1E31" w:rsidP="001B1E31">
      <w:pPr>
        <w:pStyle w:val="FootnoteText"/>
      </w:pPr>
      <w:r w:rsidRPr="00F010CF">
        <w:rPr>
          <w:rStyle w:val="FootnoteReference"/>
        </w:rPr>
        <w:footnoteRef/>
      </w:r>
      <w:r>
        <w:t xml:space="preserve"> Epic Systems Corporation, Verona, WI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997D7F"/>
    <w:multiLevelType w:val="hybridMultilevel"/>
    <w:tmpl w:val="725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3F46469"/>
    <w:multiLevelType w:val="hybridMultilevel"/>
    <w:tmpl w:val="B62C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27"/>
  </w:num>
  <w:num w:numId="15">
    <w:abstractNumId w:val="16"/>
  </w:num>
  <w:num w:numId="16">
    <w:abstractNumId w:val="20"/>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3"/>
  </w:num>
  <w:num w:numId="25">
    <w:abstractNumId w:val="24"/>
  </w:num>
  <w:num w:numId="26">
    <w:abstractNumId w:val="29"/>
  </w:num>
  <w:num w:numId="27">
    <w:abstractNumId w:val="30"/>
  </w:num>
  <w:num w:numId="28">
    <w:abstractNumId w:val="27"/>
  </w:num>
  <w:num w:numId="29">
    <w:abstractNumId w:val="15"/>
  </w:num>
  <w:num w:numId="30">
    <w:abstractNumId w:val="31"/>
  </w:num>
  <w:num w:numId="31">
    <w:abstractNumId w:val="33"/>
  </w:num>
  <w:num w:numId="32">
    <w:abstractNumId w:val="13"/>
  </w:num>
  <w:num w:numId="33">
    <w:abstractNumId w:val="22"/>
  </w:num>
  <w:num w:numId="34">
    <w:abstractNumId w:val="32"/>
  </w:num>
  <w:num w:numId="35">
    <w:abstractNumId w:val="21"/>
  </w:num>
  <w:num w:numId="36">
    <w:abstractNumId w:val="25"/>
  </w:num>
  <w:num w:numId="37">
    <w:abstractNumId w:val="14"/>
  </w:num>
  <w:num w:numId="38">
    <w:abstractNumId w:val="28"/>
  </w:num>
  <w:num w:numId="39">
    <w:abstractNumId w:val="1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4EFD"/>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8E1"/>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1E31"/>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86D"/>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5217"/>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15677"/>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CE1"/>
    <w:rsid w:val="00844902"/>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B345D"/>
    <w:rsid w:val="008B4ACD"/>
    <w:rsid w:val="008B4B70"/>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39ABD657-7585-44BC-967B-3056AE6F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 w:type="paragraph" w:styleId="Subtitle">
    <w:name w:val="Subtitle"/>
    <w:basedOn w:val="Normal"/>
    <w:next w:val="Normal"/>
    <w:link w:val="SubtitleChar"/>
    <w:uiPriority w:val="11"/>
    <w:qFormat/>
    <w:rsid w:val="001B1E31"/>
    <w:pPr>
      <w:numPr>
        <w:ilvl w:val="1"/>
      </w:numPr>
    </w:pPr>
    <w:rPr>
      <w:rFonts w:eastAsiaTheme="minorEastAsia" w:cstheme="minorBidi"/>
      <w:color w:val="1F497D" w:themeColor="text2"/>
      <w:sz w:val="32"/>
      <w:szCs w:val="32"/>
      <w:lang w:val="en-US" w:eastAsia="ja-JP"/>
    </w:rPr>
  </w:style>
  <w:style w:type="character" w:customStyle="1" w:styleId="SubtitleChar">
    <w:name w:val="Subtitle Char"/>
    <w:basedOn w:val="DefaultParagraphFont"/>
    <w:link w:val="Subtitle"/>
    <w:uiPriority w:val="11"/>
    <w:rsid w:val="001B1E31"/>
    <w:rPr>
      <w:rFonts w:asciiTheme="minorHAnsi" w:eastAsiaTheme="minorEastAsia" w:hAnsiTheme="minorHAnsi" w:cstheme="minorBidi"/>
      <w:color w:val="1F497D" w:themeColor="text2"/>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794762376">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6E89-74B8-404C-AD3C-DE8D0E21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1</TotalTime>
  <Pages>5</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24939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3</cp:revision>
  <cp:lastPrinted>2015-03-16T11:29:00Z</cp:lastPrinted>
  <dcterms:created xsi:type="dcterms:W3CDTF">2015-07-08T16:54:00Z</dcterms:created>
  <dcterms:modified xsi:type="dcterms:W3CDTF">2015-07-08T16:55:00Z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id="YtQcta5H"/&gt;&lt;style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